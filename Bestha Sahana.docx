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5083ACC1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47D0C75F" w14:textId="77777777" w:rsidR="001B2ABD" w:rsidRDefault="001B2ABD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40CB144" wp14:editId="732C0561">
                      <wp:extent cx="2122805" cy="2122805"/>
                      <wp:effectExtent l="19050" t="19050" r="29845" b="29845"/>
                      <wp:docPr id="2" name="Oval 2" title="Professional Headshot of Ma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805" cy="212280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42BB2E2E" id="Oval 2" o:spid="_x0000_s1026" alt="Title: Professional Headshot of Man" style="width:167.15pt;height:16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" strokecolor="#94b6d2 [3204]" strokeweight="5pt">
                      <v:fill r:id="rId7" o:title="" recolor="t" rotate="t" type="frame"/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20" w:type="dxa"/>
          </w:tcPr>
          <w:p w14:paraId="2F7D5F41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77BC0EFC" w14:textId="565DE128" w:rsidR="001B2ABD" w:rsidRDefault="00344D90" w:rsidP="001B2ABD">
            <w:pPr>
              <w:pStyle w:val="Title"/>
            </w:pPr>
            <w:r>
              <w:t>Bestha Sahana</w:t>
            </w:r>
          </w:p>
          <w:p w14:paraId="0497D99A" w14:textId="54B59B30" w:rsidR="001B2ABD" w:rsidRDefault="00344D90" w:rsidP="001B2ABD">
            <w:pPr>
              <w:pStyle w:val="Subtitle"/>
            </w:pPr>
            <w:r>
              <w:rPr>
                <w:spacing w:val="0"/>
                <w:w w:val="100"/>
              </w:rPr>
              <w:t>Student, RV University</w:t>
            </w:r>
          </w:p>
        </w:tc>
      </w:tr>
      <w:tr w:rsidR="001B2ABD" w14:paraId="452FBD20" w14:textId="77777777" w:rsidTr="001B2ABD">
        <w:tc>
          <w:tcPr>
            <w:tcW w:w="3600" w:type="dxa"/>
          </w:tcPr>
          <w:sdt>
            <w:sdtPr>
              <w:id w:val="-1711873194"/>
              <w:placeholder>
                <w:docPart w:val="E92B78A288DD4C2D873E1CFE78316BAB"/>
              </w:placeholder>
              <w:temporary/>
              <w:showingPlcHdr/>
              <w15:appearance w15:val="hidden"/>
            </w:sdtPr>
            <w:sdtContent>
              <w:p w14:paraId="668750B6" w14:textId="77777777" w:rsidR="001B2ABD" w:rsidRDefault="00036450" w:rsidP="00036450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14:paraId="582DDD76" w14:textId="7A3AD025" w:rsidR="00036450" w:rsidRDefault="00EF4BDC" w:rsidP="009260CD">
            <w:r>
              <w:rPr>
                <w:rFonts w:ascii="Segoe UI" w:hAnsi="Segoe UI" w:cs="Segoe UI"/>
                <w:color w:val="374151"/>
              </w:rPr>
              <w:t xml:space="preserve">Enthusiastic </w:t>
            </w:r>
            <w:r>
              <w:rPr>
                <w:rFonts w:ascii="Segoe UI" w:hAnsi="Segoe UI" w:cs="Segoe UI"/>
                <w:color w:val="374151"/>
              </w:rPr>
              <w:t>B.Tech.</w:t>
            </w:r>
            <w:r>
              <w:rPr>
                <w:rFonts w:ascii="Segoe UI" w:hAnsi="Segoe UI" w:cs="Segoe UI"/>
                <w:color w:val="374151"/>
              </w:rPr>
              <w:t xml:space="preserve"> student with a passion for </w:t>
            </w:r>
            <w:r>
              <w:rPr>
                <w:rFonts w:ascii="Segoe UI" w:hAnsi="Segoe UI" w:cs="Segoe UI"/>
                <w:color w:val="374151"/>
              </w:rPr>
              <w:t xml:space="preserve">Computer </w:t>
            </w:r>
            <w:proofErr w:type="gramStart"/>
            <w:r>
              <w:rPr>
                <w:rFonts w:ascii="Segoe UI" w:hAnsi="Segoe UI" w:cs="Segoe UI"/>
                <w:color w:val="374151"/>
              </w:rPr>
              <w:t xml:space="preserve">Science </w:t>
            </w:r>
            <w:r>
              <w:rPr>
                <w:rFonts w:ascii="Segoe UI" w:hAnsi="Segoe UI" w:cs="Segoe UI"/>
                <w:color w:val="374151"/>
              </w:rPr>
              <w:t>.</w:t>
            </w:r>
            <w:proofErr w:type="gramEnd"/>
            <w:r>
              <w:rPr>
                <w:rFonts w:ascii="Segoe UI" w:hAnsi="Segoe UI" w:cs="Segoe UI"/>
                <w:color w:val="374151"/>
              </w:rPr>
              <w:t xml:space="preserve"> Strong academic background, excellent communication skills, and a proactive learner. Eager to contribute in a dynamic environment, showcasing dedication, adaptability, and a drive for success. Seeking opportunities to apply and enhance skills in </w:t>
            </w:r>
            <w:r>
              <w:rPr>
                <w:rFonts w:ascii="Segoe UI" w:hAnsi="Segoe UI" w:cs="Segoe UI"/>
                <w:color w:val="374151"/>
              </w:rPr>
              <w:t>Tech Field.</w:t>
            </w:r>
          </w:p>
          <w:p w14:paraId="7295CE55" w14:textId="77777777" w:rsidR="00036450" w:rsidRDefault="00036450" w:rsidP="00036450"/>
          <w:sdt>
            <w:sdtPr>
              <w:id w:val="-1954003311"/>
              <w:placeholder>
                <w:docPart w:val="96D1DF1AF05B42E589C6F33254FFB971"/>
              </w:placeholder>
              <w:temporary/>
              <w:showingPlcHdr/>
              <w15:appearance w15:val="hidden"/>
            </w:sdtPr>
            <w:sdtContent>
              <w:p w14:paraId="7819843E" w14:textId="77777777"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D58388B28334412F8D10509743FB6D72"/>
              </w:placeholder>
              <w:temporary/>
              <w:showingPlcHdr/>
              <w15:appearance w15:val="hidden"/>
            </w:sdtPr>
            <w:sdtContent>
              <w:p w14:paraId="05F337FC" w14:textId="77777777" w:rsidR="004D3011" w:rsidRDefault="004D3011" w:rsidP="004D3011">
                <w:r w:rsidRPr="004D3011">
                  <w:t>PHONE:</w:t>
                </w:r>
              </w:p>
            </w:sdtContent>
          </w:sdt>
          <w:p w14:paraId="5EB782F4" w14:textId="7D259F4D" w:rsidR="004D3011" w:rsidRDefault="00344D90" w:rsidP="004D3011">
            <w:r>
              <w:t>7013542881</w:t>
            </w:r>
          </w:p>
          <w:p w14:paraId="4127C4A0" w14:textId="77777777" w:rsidR="004D3011" w:rsidRPr="004D3011" w:rsidRDefault="004D3011" w:rsidP="004D3011"/>
          <w:sdt>
            <w:sdtPr>
              <w:id w:val="67859272"/>
              <w:placeholder>
                <w:docPart w:val="13012FF42D5D4D6096C352098AD230ED"/>
              </w:placeholder>
              <w:temporary/>
              <w:showingPlcHdr/>
              <w15:appearance w15:val="hidden"/>
            </w:sdtPr>
            <w:sdtContent>
              <w:p w14:paraId="2DAEFCE0" w14:textId="77777777" w:rsidR="004D3011" w:rsidRDefault="004D3011" w:rsidP="004D3011">
                <w:r w:rsidRPr="004D3011">
                  <w:t>WEBSITE:</w:t>
                </w:r>
              </w:p>
            </w:sdtContent>
          </w:sdt>
          <w:p w14:paraId="2D27F38B" w14:textId="32470AAD" w:rsidR="004D3011" w:rsidRDefault="00344D90" w:rsidP="004D3011">
            <w:hyperlink r:id="rId8" w:history="1">
              <w:r w:rsidRPr="00996F75">
                <w:rPr>
                  <w:rStyle w:val="Hyperlink"/>
                </w:rPr>
                <w:t>https://github.com/Sahana1507/Flavours-Unleashed-</w:t>
              </w:r>
            </w:hyperlink>
            <w:r>
              <w:t xml:space="preserve"> </w:t>
            </w:r>
          </w:p>
          <w:p w14:paraId="70B6F0FD" w14:textId="77777777" w:rsidR="004D3011" w:rsidRDefault="004D3011" w:rsidP="004D3011"/>
          <w:sdt>
            <w:sdtPr>
              <w:id w:val="-240260293"/>
              <w:placeholder>
                <w:docPart w:val="92EBA7B240C34700A1FB61805F25808D"/>
              </w:placeholder>
              <w:temporary/>
              <w:showingPlcHdr/>
              <w15:appearance w15:val="hidden"/>
            </w:sdtPr>
            <w:sdtContent>
              <w:p w14:paraId="3547FD6A" w14:textId="2BB8096F" w:rsidR="004D3011" w:rsidRDefault="004D3011" w:rsidP="004D3011">
                <w:r w:rsidRPr="004D3011">
                  <w:t>EMAIL:</w:t>
                </w:r>
              </w:p>
            </w:sdtContent>
          </w:sdt>
          <w:p w14:paraId="25D1ADBE" w14:textId="666907FC" w:rsidR="00036450" w:rsidRPr="00E4381A" w:rsidRDefault="00344D90" w:rsidP="004D3011">
            <w:pPr>
              <w:rPr>
                <w:rStyle w:val="Hyperlink"/>
              </w:rPr>
            </w:pPr>
            <w:hyperlink r:id="rId9" w:history="1">
              <w:r w:rsidRPr="00996F75">
                <w:rPr>
                  <w:rStyle w:val="Hyperlink"/>
                </w:rPr>
                <w:t>sahanabestha@gmail.com</w:t>
              </w:r>
            </w:hyperlink>
            <w:r>
              <w:t xml:space="preserve"> </w:t>
            </w:r>
          </w:p>
          <w:sdt>
            <w:sdtPr>
              <w:id w:val="-1444214663"/>
              <w:placeholder>
                <w:docPart w:val="E282B513DD834A72974918CAF6FB44E1"/>
              </w:placeholder>
              <w:temporary/>
              <w:showingPlcHdr/>
              <w15:appearance w15:val="hidden"/>
            </w:sdtPr>
            <w:sdtContent>
              <w:p w14:paraId="78030A84" w14:textId="77777777" w:rsidR="004D3011" w:rsidRPr="00CB0055" w:rsidRDefault="00CB0055" w:rsidP="00CB0055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14:paraId="27B76882" w14:textId="213B02FA" w:rsidR="004D3011" w:rsidRDefault="00344D90" w:rsidP="004D3011">
            <w:r>
              <w:t>Dancing</w:t>
            </w:r>
          </w:p>
          <w:p w14:paraId="61E15548" w14:textId="06E37A1B" w:rsidR="00344D90" w:rsidRDefault="00344D90" w:rsidP="004D3011">
            <w:r>
              <w:t>Painting</w:t>
            </w:r>
          </w:p>
          <w:p w14:paraId="5E06FCD0" w14:textId="5232907E" w:rsidR="00344D90" w:rsidRDefault="00344D90" w:rsidP="004D3011">
            <w:r>
              <w:t>Sketching</w:t>
            </w:r>
          </w:p>
          <w:p w14:paraId="37A61EBE" w14:textId="77777777" w:rsidR="00344D90" w:rsidRDefault="00344D90" w:rsidP="004D3011"/>
          <w:p w14:paraId="6C6113CF" w14:textId="78DE0E9B" w:rsidR="004D3011" w:rsidRPr="004D3011" w:rsidRDefault="004D3011" w:rsidP="004D3011"/>
        </w:tc>
        <w:tc>
          <w:tcPr>
            <w:tcW w:w="720" w:type="dxa"/>
          </w:tcPr>
          <w:p w14:paraId="6341DF83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DEC152AAADA94C0F87FC1AF13034CB46"/>
              </w:placeholder>
              <w:temporary/>
              <w:showingPlcHdr/>
              <w15:appearance w15:val="hidden"/>
            </w:sdtPr>
            <w:sdtContent>
              <w:p w14:paraId="71289368" w14:textId="77777777"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3CABEF6C" w14:textId="607652EE" w:rsidR="00036450" w:rsidRPr="00036450" w:rsidRDefault="00344D90" w:rsidP="00B359E4">
            <w:pPr>
              <w:pStyle w:val="Heading4"/>
            </w:pPr>
            <w:r>
              <w:t>Schooling</w:t>
            </w:r>
          </w:p>
          <w:p w14:paraId="2B0CD8C7" w14:textId="13D17B54" w:rsidR="00036450" w:rsidRPr="00B359E4" w:rsidRDefault="00344D90" w:rsidP="00B359E4">
            <w:pPr>
              <w:pStyle w:val="Date"/>
            </w:pPr>
            <w:r>
              <w:t>April 2010</w:t>
            </w:r>
            <w:r w:rsidR="00036450" w:rsidRPr="00B359E4">
              <w:t xml:space="preserve"> </w:t>
            </w:r>
            <w:r>
              <w:t>–</w:t>
            </w:r>
            <w:r w:rsidR="00036450" w:rsidRPr="00B359E4">
              <w:t xml:space="preserve"> </w:t>
            </w:r>
            <w:r>
              <w:t>April 2023</w:t>
            </w:r>
          </w:p>
          <w:p w14:paraId="3E7A2B9A" w14:textId="77777777" w:rsidR="00036450" w:rsidRDefault="00036450" w:rsidP="00036450"/>
          <w:p w14:paraId="6FE7970C" w14:textId="014B074F" w:rsidR="00036450" w:rsidRPr="00B359E4" w:rsidRDefault="00344D90" w:rsidP="00B359E4">
            <w:pPr>
              <w:pStyle w:val="Heading4"/>
            </w:pPr>
            <w:r>
              <w:t xml:space="preserve">RV </w:t>
            </w:r>
            <w:proofErr w:type="gramStart"/>
            <w:r>
              <w:t>University ,</w:t>
            </w:r>
            <w:proofErr w:type="spellStart"/>
            <w:r>
              <w:t>Banglore</w:t>
            </w:r>
            <w:proofErr w:type="spellEnd"/>
            <w:proofErr w:type="gramEnd"/>
          </w:p>
          <w:p w14:paraId="229A9AFA" w14:textId="1382A9AD" w:rsidR="00036450" w:rsidRPr="00B359E4" w:rsidRDefault="00344D90" w:rsidP="00B359E4">
            <w:pPr>
              <w:pStyle w:val="Date"/>
            </w:pPr>
            <w:r>
              <w:t>September 2023</w:t>
            </w:r>
            <w:r w:rsidR="00036450" w:rsidRPr="00B359E4">
              <w:t xml:space="preserve"> </w:t>
            </w:r>
            <w:r>
              <w:t>–</w:t>
            </w:r>
            <w:r w:rsidR="00036450" w:rsidRPr="00B359E4">
              <w:t xml:space="preserve"> </w:t>
            </w:r>
            <w:r>
              <w:t>S</w:t>
            </w:r>
            <w:r w:rsidR="00EF4BDC">
              <w:t>e</w:t>
            </w:r>
            <w:r>
              <w:t>ptember 2027</w:t>
            </w:r>
          </w:p>
          <w:sdt>
            <w:sdtPr>
              <w:id w:val="1702519894"/>
              <w:placeholder>
                <w:docPart w:val="240B8607E6744C5FA95F8446909A5BF9"/>
              </w:placeholder>
              <w:temporary/>
              <w:showingPlcHdr/>
              <w15:appearance w15:val="hidden"/>
            </w:sdtPr>
            <w:sdtContent>
              <w:p w14:paraId="203826CA" w14:textId="77777777" w:rsidR="00036450" w:rsidRDefault="00036450" w:rsidP="00036450">
                <w:r w:rsidRPr="00036450">
                  <w:t>[It’s okay to brag about your GPA, awards, and honors. Feel free to summarize your coursework too.]</w:t>
                </w:r>
              </w:p>
            </w:sdtContent>
          </w:sdt>
          <w:p w14:paraId="2534CF2D" w14:textId="322012EC" w:rsidR="00036450" w:rsidRDefault="00EF4BDC" w:rsidP="00036450">
            <w:pPr>
              <w:pStyle w:val="Heading2"/>
            </w:pPr>
            <w:r>
              <w:t>AcTivities</w:t>
            </w:r>
          </w:p>
          <w:p w14:paraId="70FBC467" w14:textId="2C512495" w:rsidR="00036450" w:rsidRDefault="00EF4BDC" w:rsidP="00036450">
            <w:r>
              <w:rPr>
                <w:noProof/>
              </w:rPr>
              <w:drawing>
                <wp:inline distT="0" distB="0" distL="0" distR="0" wp14:anchorId="55690A75" wp14:editId="609A16A0">
                  <wp:extent cx="3962400" cy="1148715"/>
                  <wp:effectExtent l="0" t="0" r="0" b="0"/>
                  <wp:docPr id="105416371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2400" cy="1148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36450" w:rsidRPr="00036450">
              <w:t xml:space="preserve"> </w:t>
            </w:r>
          </w:p>
          <w:p w14:paraId="05AA8E58" w14:textId="77777777" w:rsidR="004D3011" w:rsidRDefault="004D3011" w:rsidP="00036450"/>
          <w:p w14:paraId="707E1792" w14:textId="77777777" w:rsidR="004D3011" w:rsidRDefault="004D3011" w:rsidP="00036450"/>
          <w:sdt>
            <w:sdtPr>
              <w:id w:val="1669594239"/>
              <w:placeholder>
                <w:docPart w:val="6B0A3B240E5D412E97BA3BDA85C03ECC"/>
              </w:placeholder>
              <w:temporary/>
              <w:showingPlcHdr/>
              <w15:appearance w15:val="hidden"/>
            </w:sdtPr>
            <w:sdtContent>
              <w:p w14:paraId="305B3068" w14:textId="77777777" w:rsidR="00036450" w:rsidRDefault="00180329" w:rsidP="00036450">
                <w:pPr>
                  <w:pStyle w:val="Heading2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p w14:paraId="355CD3A2" w14:textId="3965F776" w:rsidR="00036450" w:rsidRPr="004D3011" w:rsidRDefault="00344D90" w:rsidP="004D3011">
            <w:pPr>
              <w:rPr>
                <w:color w:val="FFFFFF" w:themeColor="background1"/>
              </w:rPr>
            </w:pPr>
            <w:r>
              <w:rPr>
                <w:noProof/>
              </w:rPr>
              <w:drawing>
                <wp:inline distT="0" distB="0" distL="0" distR="0" wp14:anchorId="3F17FD25" wp14:editId="6F77C216">
                  <wp:extent cx="3649980" cy="1097280"/>
                  <wp:effectExtent l="0" t="0" r="7620" b="7620"/>
                  <wp:docPr id="31544420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49980" cy="1097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775535" w14:textId="77777777" w:rsidR="00000000" w:rsidRDefault="00000000" w:rsidP="000C45FF">
      <w:pPr>
        <w:tabs>
          <w:tab w:val="left" w:pos="990"/>
        </w:tabs>
      </w:pPr>
    </w:p>
    <w:sectPr w:rsidR="0043117B" w:rsidSect="000C45FF">
      <w:head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C79E00" w14:textId="77777777" w:rsidR="00D43526" w:rsidRDefault="00D43526" w:rsidP="000C45FF">
      <w:r>
        <w:separator/>
      </w:r>
    </w:p>
  </w:endnote>
  <w:endnote w:type="continuationSeparator" w:id="0">
    <w:p w14:paraId="4ECD45FB" w14:textId="77777777" w:rsidR="00D43526" w:rsidRDefault="00D43526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862F26" w14:textId="77777777" w:rsidR="00D43526" w:rsidRDefault="00D43526" w:rsidP="000C45FF">
      <w:r>
        <w:separator/>
      </w:r>
    </w:p>
  </w:footnote>
  <w:footnote w:type="continuationSeparator" w:id="0">
    <w:p w14:paraId="0CDD0546" w14:textId="77777777" w:rsidR="00D43526" w:rsidRDefault="00D43526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BB88C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70D1116" wp14:editId="7B5556B9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D90"/>
    <w:rsid w:val="00036450"/>
    <w:rsid w:val="00094499"/>
    <w:rsid w:val="000C45FF"/>
    <w:rsid w:val="000E3FD1"/>
    <w:rsid w:val="00112054"/>
    <w:rsid w:val="001317D8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30481B"/>
    <w:rsid w:val="003156FC"/>
    <w:rsid w:val="003254B5"/>
    <w:rsid w:val="00344D90"/>
    <w:rsid w:val="0037121F"/>
    <w:rsid w:val="003910D8"/>
    <w:rsid w:val="003A6B7D"/>
    <w:rsid w:val="003B06CA"/>
    <w:rsid w:val="004071FC"/>
    <w:rsid w:val="00445947"/>
    <w:rsid w:val="004813B3"/>
    <w:rsid w:val="00496591"/>
    <w:rsid w:val="004C63E4"/>
    <w:rsid w:val="004D3011"/>
    <w:rsid w:val="005262AC"/>
    <w:rsid w:val="005E39D5"/>
    <w:rsid w:val="00600670"/>
    <w:rsid w:val="0062123A"/>
    <w:rsid w:val="00646E75"/>
    <w:rsid w:val="006771D0"/>
    <w:rsid w:val="00715FCB"/>
    <w:rsid w:val="00743101"/>
    <w:rsid w:val="00764C9F"/>
    <w:rsid w:val="007775E1"/>
    <w:rsid w:val="007867A0"/>
    <w:rsid w:val="007927F5"/>
    <w:rsid w:val="00802CA0"/>
    <w:rsid w:val="009260CD"/>
    <w:rsid w:val="00940A66"/>
    <w:rsid w:val="00952C25"/>
    <w:rsid w:val="00A2118D"/>
    <w:rsid w:val="00AD0A50"/>
    <w:rsid w:val="00AD76E2"/>
    <w:rsid w:val="00B20152"/>
    <w:rsid w:val="00B359E4"/>
    <w:rsid w:val="00B57D98"/>
    <w:rsid w:val="00B70850"/>
    <w:rsid w:val="00C066B6"/>
    <w:rsid w:val="00C37BA1"/>
    <w:rsid w:val="00C4674C"/>
    <w:rsid w:val="00C506CF"/>
    <w:rsid w:val="00C72BED"/>
    <w:rsid w:val="00C9578B"/>
    <w:rsid w:val="00CB0055"/>
    <w:rsid w:val="00D2522B"/>
    <w:rsid w:val="00D422DE"/>
    <w:rsid w:val="00D43526"/>
    <w:rsid w:val="00D5459D"/>
    <w:rsid w:val="00DA1F4D"/>
    <w:rsid w:val="00DD172A"/>
    <w:rsid w:val="00E25A26"/>
    <w:rsid w:val="00E4381A"/>
    <w:rsid w:val="00E55D74"/>
    <w:rsid w:val="00EF4BDC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325995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hana1507/Flavours-Unleashed-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hyperlink" Target="mailto:sahanabestha@gmail.com" TargetMode="Externa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svg"/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91701\AppData\Local\Microsoft\Office\16.0\DTS\en-IN%7b56A7068F-091F-4F53-824B-9786BE81F3A0%7d\%7bEF51C968-DEC8-454E-923E-D8BAD9009998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92B78A288DD4C2D873E1CFE78316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653CA0-E374-4F69-A15D-9E3E1CD1F762}"/>
      </w:docPartPr>
      <w:docPartBody>
        <w:p w:rsidR="00000000" w:rsidRDefault="00000000">
          <w:pPr>
            <w:pStyle w:val="E92B78A288DD4C2D873E1CFE78316BAB"/>
          </w:pPr>
          <w:r w:rsidRPr="00D5459D">
            <w:t>Profile</w:t>
          </w:r>
        </w:p>
      </w:docPartBody>
    </w:docPart>
    <w:docPart>
      <w:docPartPr>
        <w:name w:val="96D1DF1AF05B42E589C6F33254FFB9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03D1C8-AC84-4D55-913F-E6B927A99752}"/>
      </w:docPartPr>
      <w:docPartBody>
        <w:p w:rsidR="00000000" w:rsidRDefault="00000000">
          <w:pPr>
            <w:pStyle w:val="96D1DF1AF05B42E589C6F33254FFB971"/>
          </w:pPr>
          <w:r w:rsidRPr="00CB0055">
            <w:t>Contact</w:t>
          </w:r>
        </w:p>
      </w:docPartBody>
    </w:docPart>
    <w:docPart>
      <w:docPartPr>
        <w:name w:val="D58388B28334412F8D10509743FB6D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8F3EBB-2CDC-4554-9494-49DCD30A7939}"/>
      </w:docPartPr>
      <w:docPartBody>
        <w:p w:rsidR="00000000" w:rsidRDefault="00000000">
          <w:pPr>
            <w:pStyle w:val="D58388B28334412F8D10509743FB6D72"/>
          </w:pPr>
          <w:r w:rsidRPr="004D3011">
            <w:t>PHONE:</w:t>
          </w:r>
        </w:p>
      </w:docPartBody>
    </w:docPart>
    <w:docPart>
      <w:docPartPr>
        <w:name w:val="13012FF42D5D4D6096C352098AD230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97A948-C68C-4718-9B0A-069C96DC5FFC}"/>
      </w:docPartPr>
      <w:docPartBody>
        <w:p w:rsidR="00000000" w:rsidRDefault="00000000">
          <w:pPr>
            <w:pStyle w:val="13012FF42D5D4D6096C352098AD230ED"/>
          </w:pPr>
          <w:r w:rsidRPr="004D3011">
            <w:t>WEBSITE:</w:t>
          </w:r>
        </w:p>
      </w:docPartBody>
    </w:docPart>
    <w:docPart>
      <w:docPartPr>
        <w:name w:val="92EBA7B240C34700A1FB61805F2580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487829-52FD-4BC8-9485-F4EBF334D67E}"/>
      </w:docPartPr>
      <w:docPartBody>
        <w:p w:rsidR="00000000" w:rsidRDefault="00000000">
          <w:pPr>
            <w:pStyle w:val="92EBA7B240C34700A1FB61805F25808D"/>
          </w:pPr>
          <w:r w:rsidRPr="004D3011">
            <w:t>EMAIL:</w:t>
          </w:r>
        </w:p>
      </w:docPartBody>
    </w:docPart>
    <w:docPart>
      <w:docPartPr>
        <w:name w:val="E282B513DD834A72974918CAF6FB44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57F5C-BF5C-4FD5-86BD-8EBD8069511E}"/>
      </w:docPartPr>
      <w:docPartBody>
        <w:p w:rsidR="00000000" w:rsidRDefault="00000000">
          <w:pPr>
            <w:pStyle w:val="E282B513DD834A72974918CAF6FB44E1"/>
          </w:pPr>
          <w:r w:rsidRPr="00CB0055">
            <w:t>Hobbies</w:t>
          </w:r>
        </w:p>
      </w:docPartBody>
    </w:docPart>
    <w:docPart>
      <w:docPartPr>
        <w:name w:val="DEC152AAADA94C0F87FC1AF13034CB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13E00A-6229-4605-A1F0-5DADB972BF52}"/>
      </w:docPartPr>
      <w:docPartBody>
        <w:p w:rsidR="00000000" w:rsidRDefault="00000000">
          <w:pPr>
            <w:pStyle w:val="DEC152AAADA94C0F87FC1AF13034CB46"/>
          </w:pPr>
          <w:r w:rsidRPr="00036450">
            <w:t>EDUCATION</w:t>
          </w:r>
        </w:p>
      </w:docPartBody>
    </w:docPart>
    <w:docPart>
      <w:docPartPr>
        <w:name w:val="240B8607E6744C5FA95F8446909A5B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C6EA2E-A6EC-4C01-BB94-4D6B3920A65F}"/>
      </w:docPartPr>
      <w:docPartBody>
        <w:p w:rsidR="00000000" w:rsidRDefault="00000000">
          <w:pPr>
            <w:pStyle w:val="240B8607E6744C5FA95F8446909A5BF9"/>
          </w:pPr>
          <w:r w:rsidRPr="00036450">
            <w:t>[It’s okay to brag about your GPA, awards, and honors. Feel free to summarize your coursework too.]</w:t>
          </w:r>
        </w:p>
      </w:docPartBody>
    </w:docPart>
    <w:docPart>
      <w:docPartPr>
        <w:name w:val="6B0A3B240E5D412E97BA3BDA85C03E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F9F616-5DD3-4337-92E8-21038D2A8D40}"/>
      </w:docPartPr>
      <w:docPartBody>
        <w:p w:rsidR="00000000" w:rsidRDefault="00000000">
          <w:pPr>
            <w:pStyle w:val="6B0A3B240E5D412E97BA3BDA85C03ECC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318"/>
    <w:rsid w:val="006E4318"/>
    <w:rsid w:val="00C91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kern w:val="0"/>
      <w:szCs w:val="26"/>
      <w:lang w:val="en-US"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E502CD1B6C44292B271E2232140E25D">
    <w:name w:val="3E502CD1B6C44292B271E2232140E25D"/>
  </w:style>
  <w:style w:type="paragraph" w:customStyle="1" w:styleId="1730B800CCA147C3AA6439864FCED97D">
    <w:name w:val="1730B800CCA147C3AA6439864FCED97D"/>
  </w:style>
  <w:style w:type="paragraph" w:customStyle="1" w:styleId="E92B78A288DD4C2D873E1CFE78316BAB">
    <w:name w:val="E92B78A288DD4C2D873E1CFE78316BAB"/>
  </w:style>
  <w:style w:type="paragraph" w:customStyle="1" w:styleId="F5A9C99BABAC4CF9B1F7704DECD18566">
    <w:name w:val="F5A9C99BABAC4CF9B1F7704DECD18566"/>
  </w:style>
  <w:style w:type="paragraph" w:customStyle="1" w:styleId="96D1DF1AF05B42E589C6F33254FFB971">
    <w:name w:val="96D1DF1AF05B42E589C6F33254FFB971"/>
  </w:style>
  <w:style w:type="paragraph" w:customStyle="1" w:styleId="D58388B28334412F8D10509743FB6D72">
    <w:name w:val="D58388B28334412F8D10509743FB6D72"/>
  </w:style>
  <w:style w:type="paragraph" w:customStyle="1" w:styleId="B2CC398DCEC84F3595A03D3BAD588C30">
    <w:name w:val="B2CC398DCEC84F3595A03D3BAD588C30"/>
  </w:style>
  <w:style w:type="paragraph" w:customStyle="1" w:styleId="13012FF42D5D4D6096C352098AD230ED">
    <w:name w:val="13012FF42D5D4D6096C352098AD230ED"/>
  </w:style>
  <w:style w:type="paragraph" w:customStyle="1" w:styleId="5EA127FA65CF4A6A8B052E6949B2D9C8">
    <w:name w:val="5EA127FA65CF4A6A8B052E6949B2D9C8"/>
  </w:style>
  <w:style w:type="paragraph" w:customStyle="1" w:styleId="92EBA7B240C34700A1FB61805F25808D">
    <w:name w:val="92EBA7B240C34700A1FB61805F25808D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0D28F6B0CF5842A5A0506FD904F2E56B">
    <w:name w:val="0D28F6B0CF5842A5A0506FD904F2E56B"/>
  </w:style>
  <w:style w:type="paragraph" w:customStyle="1" w:styleId="E282B513DD834A72974918CAF6FB44E1">
    <w:name w:val="E282B513DD834A72974918CAF6FB44E1"/>
  </w:style>
  <w:style w:type="paragraph" w:customStyle="1" w:styleId="0CE2C3B9B42C42518CB26FEE34182CBC">
    <w:name w:val="0CE2C3B9B42C42518CB26FEE34182CBC"/>
  </w:style>
  <w:style w:type="paragraph" w:customStyle="1" w:styleId="1FB8C82882DE4D50AD9F36FA9996CE5A">
    <w:name w:val="1FB8C82882DE4D50AD9F36FA9996CE5A"/>
  </w:style>
  <w:style w:type="paragraph" w:customStyle="1" w:styleId="51213DAC3F084B9EA58A068BEB461322">
    <w:name w:val="51213DAC3F084B9EA58A068BEB461322"/>
  </w:style>
  <w:style w:type="paragraph" w:customStyle="1" w:styleId="DF05907866B84C78875CC4619BF8664D">
    <w:name w:val="DF05907866B84C78875CC4619BF8664D"/>
  </w:style>
  <w:style w:type="paragraph" w:customStyle="1" w:styleId="DEC152AAADA94C0F87FC1AF13034CB46">
    <w:name w:val="DEC152AAADA94C0F87FC1AF13034CB46"/>
  </w:style>
  <w:style w:type="paragraph" w:customStyle="1" w:styleId="9B460375982D48D3AFC060B33D731C10">
    <w:name w:val="9B460375982D48D3AFC060B33D731C10"/>
  </w:style>
  <w:style w:type="paragraph" w:customStyle="1" w:styleId="7F64A497D3EC4D90AF855C45EC46EAE7">
    <w:name w:val="7F64A497D3EC4D90AF855C45EC46EAE7"/>
  </w:style>
  <w:style w:type="paragraph" w:customStyle="1" w:styleId="8CFECF5994B44FEC9BE2E00A5E840ACB">
    <w:name w:val="8CFECF5994B44FEC9BE2E00A5E840ACB"/>
  </w:style>
  <w:style w:type="paragraph" w:customStyle="1" w:styleId="A676675B0101462EA65D8072995A7E85">
    <w:name w:val="A676675B0101462EA65D8072995A7E85"/>
  </w:style>
  <w:style w:type="paragraph" w:customStyle="1" w:styleId="3187080AAFD74398AE6344B5C490CA3A">
    <w:name w:val="3187080AAFD74398AE6344B5C490CA3A"/>
  </w:style>
  <w:style w:type="paragraph" w:customStyle="1" w:styleId="AC7290887BBF4B47ADE05AAFCF51DED4">
    <w:name w:val="AC7290887BBF4B47ADE05AAFCF51DED4"/>
  </w:style>
  <w:style w:type="paragraph" w:customStyle="1" w:styleId="240B8607E6744C5FA95F8446909A5BF9">
    <w:name w:val="240B8607E6744C5FA95F8446909A5BF9"/>
  </w:style>
  <w:style w:type="paragraph" w:customStyle="1" w:styleId="D6B6CFE35FE54D49B9B793DD259D5A6E">
    <w:name w:val="D6B6CFE35FE54D49B9B793DD259D5A6E"/>
  </w:style>
  <w:style w:type="paragraph" w:customStyle="1" w:styleId="2A04F20DAE2F4F99B3390F25AA8E2DAD">
    <w:name w:val="2A04F20DAE2F4F99B3390F25AA8E2DAD"/>
  </w:style>
  <w:style w:type="paragraph" w:customStyle="1" w:styleId="0722682737D941879E27A70483003D05">
    <w:name w:val="0722682737D941879E27A70483003D05"/>
  </w:style>
  <w:style w:type="paragraph" w:customStyle="1" w:styleId="BF5E65B4F7DE4907BAF2B4136377FB00">
    <w:name w:val="BF5E65B4F7DE4907BAF2B4136377FB00"/>
  </w:style>
  <w:style w:type="paragraph" w:customStyle="1" w:styleId="ECEBF4783CA849A8916783DC5199CA58">
    <w:name w:val="ECEBF4783CA849A8916783DC5199CA58"/>
  </w:style>
  <w:style w:type="paragraph" w:customStyle="1" w:styleId="0FC39A68041642DCAA1C1BF617322F3D">
    <w:name w:val="0FC39A68041642DCAA1C1BF617322F3D"/>
  </w:style>
  <w:style w:type="paragraph" w:customStyle="1" w:styleId="D548EED02A71495089467952FD4EC9B2">
    <w:name w:val="D548EED02A71495089467952FD4EC9B2"/>
  </w:style>
  <w:style w:type="paragraph" w:customStyle="1" w:styleId="E7D686E1A2934E8AA7859211DA2F8850">
    <w:name w:val="E7D686E1A2934E8AA7859211DA2F8850"/>
  </w:style>
  <w:style w:type="paragraph" w:customStyle="1" w:styleId="6ED6502CF59C43DC8C92D788D0DA24D7">
    <w:name w:val="6ED6502CF59C43DC8C92D788D0DA24D7"/>
  </w:style>
  <w:style w:type="paragraph" w:customStyle="1" w:styleId="874A0DA62581443E90CA4503F7ADDBA6">
    <w:name w:val="874A0DA62581443E90CA4503F7ADDBA6"/>
  </w:style>
  <w:style w:type="paragraph" w:customStyle="1" w:styleId="ED365BC1EC61423BA67CC177E724CA27">
    <w:name w:val="ED365BC1EC61423BA67CC177E724CA27"/>
  </w:style>
  <w:style w:type="paragraph" w:customStyle="1" w:styleId="3AFCA9F1692D48B2A94DBD63EA836DF0">
    <w:name w:val="3AFCA9F1692D48B2A94DBD63EA836DF0"/>
  </w:style>
  <w:style w:type="paragraph" w:customStyle="1" w:styleId="E81C772975B544A9AB8A259697182446">
    <w:name w:val="E81C772975B544A9AB8A259697182446"/>
  </w:style>
  <w:style w:type="paragraph" w:customStyle="1" w:styleId="5FAB6B708C9649A29F1F3794D07AF1F9">
    <w:name w:val="5FAB6B708C9649A29F1F3794D07AF1F9"/>
  </w:style>
  <w:style w:type="paragraph" w:customStyle="1" w:styleId="D64CA1702FF54621A507C2509DF550D7">
    <w:name w:val="D64CA1702FF54621A507C2509DF550D7"/>
  </w:style>
  <w:style w:type="paragraph" w:customStyle="1" w:styleId="7678B3B8F8454A9D95674F6278EF6096">
    <w:name w:val="7678B3B8F8454A9D95674F6278EF6096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kern w:val="0"/>
      <w:szCs w:val="26"/>
      <w:lang w:val="en-US" w:eastAsia="ja-JP"/>
      <w14:ligatures w14:val="none"/>
    </w:rPr>
  </w:style>
  <w:style w:type="paragraph" w:customStyle="1" w:styleId="6B0A3B240E5D412E97BA3BDA85C03ECC">
    <w:name w:val="6B0A3B240E5D412E97BA3BDA85C03ECC"/>
  </w:style>
  <w:style w:type="paragraph" w:customStyle="1" w:styleId="869199C94FC54B7183B7A1D36BEE31C5">
    <w:name w:val="869199C94FC54B7183B7A1D36BEE31C5"/>
    <w:rsid w:val="006E431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{EF51C968-DEC8-454E-923E-D8BAD9009998}tf00546271_win32</Template>
  <TotalTime>0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2024-01-05T21:00:00Z</dcterms:created>
  <dcterms:modified xsi:type="dcterms:W3CDTF">2024-01-05T21:14:00Z</dcterms:modified>
</cp:coreProperties>
</file>